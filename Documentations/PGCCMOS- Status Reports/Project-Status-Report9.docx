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2281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920B33">
        <w:rPr>
          <w:rFonts w:cs="Arial"/>
          <w:b/>
          <w:sz w:val="22"/>
          <w:szCs w:val="22"/>
        </w:rPr>
        <w:t xml:space="preserve"> </w:t>
      </w:r>
      <w:r w:rsidR="00EC4E5B">
        <w:rPr>
          <w:rFonts w:cs="Arial"/>
        </w:rPr>
        <w:t xml:space="preserve">Project Golden Cup Exim Marketing Corporation </w:t>
      </w:r>
      <w:r w:rsidR="00D9614D">
        <w:rPr>
          <w:rFonts w:cs="Arial"/>
        </w:rPr>
        <w:t>(</w:t>
      </w:r>
      <w:r w:rsidR="00EC4E5B">
        <w:rPr>
          <w:rFonts w:cs="Arial"/>
        </w:rPr>
        <w:t>PGCEMC</w:t>
      </w:r>
      <w:r w:rsidR="00D9614D">
        <w:rPr>
          <w:rFonts w:cs="Arial"/>
        </w:rPr>
        <w:t>)</w:t>
      </w:r>
      <w:r w:rsidRPr="00920B33">
        <w:rPr>
          <w:rFonts w:cs="Arial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A2281E">
        <w:rPr>
          <w:rFonts w:cs="Arial"/>
          <w:b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School of Computing and Information Technology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MCSPROJ (Applied Projects 2)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C4E5B">
        <w:rPr>
          <w:rFonts w:cs="Arial"/>
        </w:rPr>
        <w:t>ordering</w:t>
      </w:r>
      <w:r w:rsidR="00920B33">
        <w:rPr>
          <w:rFonts w:cs="Arial"/>
        </w:rPr>
        <w:t xml:space="preserve"> system</w:t>
      </w:r>
    </w:p>
    <w:p w:rsidR="00AC1680" w:rsidRDefault="00A2281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Piol, Gino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920B33" w:rsidRDefault="00A2281E" w:rsidP="00920B33">
            <w:r>
              <w:rPr>
                <w:rFonts w:cs="Arial"/>
              </w:rPr>
              <w:t>System Developer</w:t>
            </w:r>
          </w:p>
        </w:tc>
      </w:tr>
      <w:tr w:rsidR="00920B3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Rocero, Earl Jerome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Pr="00A2281E" w:rsidRDefault="00A2281E" w:rsidP="00A2281E">
            <w:r w:rsidRPr="00A2281E">
              <w:t>Technical Documentation Writer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920B33" w:rsidP="00920B3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</w:t>
            </w:r>
            <w:r w:rsidR="00EC4E5B">
              <w:rPr>
                <w:rFonts w:cs="Arial"/>
                <w:sz w:val="20"/>
              </w:rPr>
              <w:t>22</w:t>
            </w:r>
            <w:r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09/22</w:t>
            </w:r>
            <w:r w:rsidR="00920B33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7845AF" w:rsidRPr="003557E7" w:rsidRDefault="00EC4E5B" w:rsidP="00EC4E5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Diagrams (Class, Object, </w:t>
            </w:r>
            <w:r w:rsidR="004E1129">
              <w:rPr>
                <w:rFonts w:cs="Arial"/>
                <w:sz w:val="20"/>
              </w:rPr>
              <w:t>Communication)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6224A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(Deployment, Component, State Transition, Timing)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(Package, Class Package, Data Package, Use Case Package, Composite Structure, Interaction Overview) created</w:t>
            </w:r>
          </w:p>
        </w:tc>
      </w:tr>
      <w:tr w:rsidR="00020EC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020E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Vision and Scope created</w:t>
            </w:r>
          </w:p>
        </w:tc>
      </w:tr>
      <w:tr w:rsidR="00AE570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1.3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AE570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WBS, Gantt Chart and Activity created</w:t>
            </w:r>
          </w:p>
        </w:tc>
      </w:tr>
      <w:tr w:rsidR="00E42BE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10/30/201</w:t>
            </w:r>
            <w:r w:rsidR="008E37D2">
              <w:rPr>
                <w:rFonts w:cs="Arial"/>
                <w:sz w:val="20"/>
              </w:rPr>
              <w:t>7</w:t>
            </w:r>
          </w:p>
        </w:tc>
        <w:tc>
          <w:tcPr>
            <w:tcW w:w="1980" w:type="dxa"/>
          </w:tcPr>
          <w:p w:rsidR="00E42BE8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E42BE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>
              <w:rPr>
                <w:rFonts w:cs="Arial"/>
                <w:sz w:val="20"/>
              </w:rPr>
              <w:t>/30/201</w:t>
            </w:r>
            <w:r w:rsidR="008E37D2">
              <w:rPr>
                <w:rFonts w:cs="Arial"/>
                <w:sz w:val="20"/>
              </w:rPr>
              <w:t>7</w:t>
            </w:r>
          </w:p>
        </w:tc>
        <w:tc>
          <w:tcPr>
            <w:tcW w:w="198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Requirement Specification</w:t>
            </w:r>
          </w:p>
        </w:tc>
      </w:tr>
      <w:tr w:rsidR="008E37D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11/06/2017</w:t>
            </w:r>
          </w:p>
        </w:tc>
        <w:tc>
          <w:tcPr>
            <w:tcW w:w="198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8E37D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11/06/2017</w:t>
            </w:r>
          </w:p>
        </w:tc>
        <w:tc>
          <w:tcPr>
            <w:tcW w:w="198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140" w:type="dxa"/>
          </w:tcPr>
          <w:p w:rsidR="008E37D2" w:rsidRDefault="008E37D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Detailed Transcripts of Defense</w:t>
            </w:r>
          </w:p>
        </w:tc>
      </w:tr>
      <w:tr w:rsidR="00C16486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16486" w:rsidRDefault="00C16486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11/13/2017</w:t>
            </w:r>
          </w:p>
        </w:tc>
        <w:tc>
          <w:tcPr>
            <w:tcW w:w="198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C1648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11/13/2017</w:t>
            </w:r>
          </w:p>
        </w:tc>
        <w:tc>
          <w:tcPr>
            <w:tcW w:w="198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C16486" w:rsidRDefault="00404895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Management Plan</w:t>
            </w:r>
          </w:p>
        </w:tc>
      </w:tr>
      <w:tr w:rsidR="0063263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1.6</w:t>
            </w:r>
          </w:p>
        </w:tc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11/20/2017</w:t>
            </w:r>
          </w:p>
        </w:tc>
        <w:tc>
          <w:tcPr>
            <w:tcW w:w="198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632632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63263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11/20/2017</w:t>
            </w:r>
          </w:p>
        </w:tc>
        <w:tc>
          <w:tcPr>
            <w:tcW w:w="198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32632" w:rsidRDefault="00632632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Risk Management Plan</w:t>
            </w:r>
          </w:p>
        </w:tc>
      </w:tr>
      <w:tr w:rsidR="00E610A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11/27/2017</w:t>
            </w:r>
          </w:p>
        </w:tc>
        <w:tc>
          <w:tcPr>
            <w:tcW w:w="198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E610A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11/27/2017</w:t>
            </w:r>
          </w:p>
        </w:tc>
        <w:tc>
          <w:tcPr>
            <w:tcW w:w="198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E610A8" w:rsidRDefault="00E610A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Quality Management Plan</w:t>
            </w:r>
          </w:p>
        </w:tc>
      </w:tr>
    </w:tbl>
    <w:p w:rsidR="007845AF" w:rsidRDefault="007845AF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Pr="00BE141E" w:rsidRDefault="00AE5707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F428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F428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F428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F428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F428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F428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F428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4E1129" w:rsidP="004E1129">
      <w:pPr>
        <w:pStyle w:val="BodyText2"/>
        <w:spacing w:after="0" w:line="240" w:lineRule="auto"/>
        <w:ind w:left="360"/>
      </w:pPr>
      <w:r>
        <w:t xml:space="preserve">This project status report is created to fulfill a requirement for CSPROJ 2 (Applied Project 2) </w:t>
      </w:r>
    </w:p>
    <w:p w:rsidR="004E1129" w:rsidRDefault="004E1129" w:rsidP="004E1129">
      <w:pPr>
        <w:pStyle w:val="BodyText2"/>
        <w:spacing w:after="0" w:line="240" w:lineRule="auto"/>
        <w:ind w:left="360"/>
        <w:jc w:val="center"/>
      </w:pPr>
      <w:r>
        <w:t>courses under Mr. Manuel Sanchez.</w:t>
      </w:r>
    </w:p>
    <w:bookmarkEnd w:id="18"/>
    <w:p w:rsidR="003A1956" w:rsidRDefault="00A2281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4E112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4E1129">
        <w:rPr>
          <w:rFonts w:ascii="Arial" w:hAnsi="Arial" w:cs="Arial"/>
          <w:b/>
          <w:sz w:val="20"/>
          <w:szCs w:val="20"/>
        </w:rPr>
        <w:t>Project Description</w:t>
      </w:r>
    </w:p>
    <w:p w:rsidR="004E1129" w:rsidRPr="004E1129" w:rsidRDefault="004E1129" w:rsidP="004E1129">
      <w:pPr>
        <w:pStyle w:val="SectionedBullet"/>
        <w:numPr>
          <w:ilvl w:val="0"/>
          <w:numId w:val="0"/>
        </w:numPr>
        <w:spacing w:line="480" w:lineRule="auto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Golden Cup is created to provide a faster ordering process system inside the website that will make an easier transaction of company to its customers. Our aim is to develop a system that will help our client make their work a lot easier and to provide lesser working time and to make it a user-friendly website.</w:t>
      </w:r>
    </w:p>
    <w:p w:rsidR="0020544A" w:rsidRDefault="000B524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0B5249">
        <w:rPr>
          <w:rFonts w:ascii="Arial" w:hAnsi="Arial" w:cs="Arial"/>
          <w:b/>
          <w:sz w:val="20"/>
          <w:szCs w:val="20"/>
        </w:rPr>
        <w:t>Milestone Deliverables</w:t>
      </w:r>
    </w:p>
    <w:p w:rsidR="00020ECF" w:rsidRDefault="00E610A8" w:rsidP="00020ECF">
      <w:pPr>
        <w:pStyle w:val="SectionedBullet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 w:rsidRPr="00E610A8">
        <w:rPr>
          <w:rFonts w:ascii="Arial" w:hAnsi="Arial" w:cs="Arial"/>
          <w:sz w:val="20"/>
        </w:rPr>
        <w:t>Quality Management Plan</w:t>
      </w:r>
      <w:r w:rsidRPr="00E610A8">
        <w:rPr>
          <w:rFonts w:ascii="Arial" w:hAnsi="Arial" w:cs="Arial"/>
          <w:sz w:val="16"/>
          <w:szCs w:val="20"/>
        </w:rPr>
        <w:t xml:space="preserve"> </w:t>
      </w:r>
      <w:r w:rsidR="00162B8E">
        <w:rPr>
          <w:rFonts w:ascii="Arial" w:hAnsi="Arial" w:cs="Arial"/>
          <w:sz w:val="20"/>
          <w:szCs w:val="20"/>
        </w:rPr>
        <w:t>created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p w:rsidR="00162B8E" w:rsidRDefault="00162B8E" w:rsidP="00162B8E"/>
    <w:p w:rsidR="00162B8E" w:rsidRPr="00162B8E" w:rsidRDefault="00162B8E" w:rsidP="00162B8E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2D1E13" w:rsidP="009435EB">
            <w:pPr>
              <w:spacing w:before="40" w:after="40"/>
            </w:pPr>
            <w:r>
              <w:t xml:space="preserve">Magnaye, Corinne 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162B8E" w:rsidP="009435EB">
            <w:pPr>
              <w:spacing w:before="40" w:after="40"/>
            </w:pPr>
            <w:r>
              <w:t>11/23</w:t>
            </w:r>
            <w:r w:rsidR="002D1E13">
              <w:t>/</w:t>
            </w:r>
            <w:r w:rsidR="00796EB6">
              <w:t>20</w:t>
            </w:r>
            <w:r w:rsidR="002D1E13">
              <w:t>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2D1E13" w:rsidRDefault="008E37D2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11</w:t>
            </w:r>
            <w:r w:rsidR="00404895">
              <w:rPr>
                <w:b w:val="0"/>
              </w:rPr>
              <w:t>/</w:t>
            </w:r>
            <w:r w:rsidR="00110629">
              <w:rPr>
                <w:b w:val="0"/>
              </w:rPr>
              <w:t>23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  <w:r w:rsidR="002D1E13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404895">
              <w:rPr>
                <w:b w:val="0"/>
              </w:rPr>
              <w:t>11</w:t>
            </w:r>
            <w:r w:rsidR="00632632">
              <w:rPr>
                <w:b w:val="0"/>
              </w:rPr>
              <w:t>/2</w:t>
            </w:r>
            <w:r w:rsidR="00110629">
              <w:rPr>
                <w:b w:val="0"/>
              </w:rPr>
              <w:t>7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D1E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still on going as of this moment.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162B8E" w:rsidRDefault="006224AE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t>As of now,</w:t>
            </w:r>
            <w:r w:rsidR="0056035A">
              <w:rPr>
                <w:b w:val="0"/>
                <w:iCs/>
              </w:rPr>
              <w:t xml:space="preserve"> </w:t>
            </w:r>
            <w:r w:rsidR="00162B8E">
              <w:rPr>
                <w:b w:val="0"/>
                <w:iCs/>
              </w:rPr>
              <w:t>the project/system doesn’t have a complete module</w:t>
            </w:r>
          </w:p>
          <w:p w:rsidR="00162B8E" w:rsidRPr="00C13EAB" w:rsidRDefault="00162B8E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56035A" w:rsidRPr="00C13EAB" w:rsidRDefault="00E610A8" w:rsidP="0056035A">
                  <w:r>
                    <w:rPr>
                      <w:rFonts w:cs="Arial"/>
                    </w:rPr>
                    <w:t>Quality Management Plan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6EB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Progress Report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2B8E" w:rsidP="00811B77">
                  <w:pPr>
                    <w:spacing w:before="40" w:after="40"/>
                  </w:pPr>
                  <w:r>
                    <w:t>11</w:t>
                  </w:r>
                  <w:r w:rsidR="00404895">
                    <w:t>/</w:t>
                  </w:r>
                  <w:r w:rsidR="00110629">
                    <w:t>27</w:t>
                  </w:r>
                  <w:r w:rsidR="00D108C1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6EB6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56035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6035A" w:rsidRDefault="00110629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rPr>
                      <w:rFonts w:cs="Arial"/>
                    </w:rPr>
                    <w:lastRenderedPageBreak/>
                    <w:t xml:space="preserve">Quality </w:t>
                  </w:r>
                  <w:r w:rsidR="00404895">
                    <w:rPr>
                      <w:rFonts w:cs="Arial"/>
                    </w:rPr>
                    <w:t>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56035A" w:rsidRDefault="00162B8E" w:rsidP="00811B77">
                  <w:pPr>
                    <w:spacing w:before="40" w:after="40"/>
                  </w:pPr>
                  <w:r>
                    <w:t>11</w:t>
                  </w:r>
                  <w:r w:rsidR="00404895">
                    <w:t>/</w:t>
                  </w:r>
                  <w:r w:rsidR="00110629">
                    <w:t>27</w:t>
                  </w:r>
                  <w:r w:rsidR="0056035A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56035A" w:rsidRDefault="00162B8E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56035A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108C1" w:rsidRDefault="0056035A" w:rsidP="0056035A">
                  <w:r>
                    <w:t xml:space="preserve">If </w:t>
                  </w:r>
                  <w:r w:rsidR="00E42BE8">
                    <w:t xml:space="preserve">the </w:t>
                  </w:r>
                  <w:r w:rsidR="00110629">
                    <w:rPr>
                      <w:rFonts w:cs="Arial"/>
                    </w:rPr>
                    <w:t xml:space="preserve">Quality </w:t>
                  </w:r>
                  <w:r w:rsidR="00404895">
                    <w:rPr>
                      <w:rFonts w:cs="Arial"/>
                    </w:rPr>
                    <w:t>Management Plan</w:t>
                  </w:r>
                  <w:r w:rsidR="00404895">
                    <w:t xml:space="preserve"> </w:t>
                  </w:r>
                  <w:r w:rsidR="00162B8E">
                    <w:t>was not created as well as submitted, it will be added to the deliverable for the next milestones. And it will allocate time that can cause project development delayed.</w:t>
                  </w:r>
                </w:p>
                <w:p w:rsidR="00D108C1" w:rsidRPr="00D6695C" w:rsidRDefault="00D108C1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901100" w:rsidP="008F4C3C">
                  <w:r>
                    <w:t>The submission would be delayed.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6035A" w:rsidP="00915335">
                  <w:pPr>
                    <w:spacing w:before="40" w:after="40"/>
                  </w:pPr>
                  <w:r>
                    <w:t>If the team did not</w:t>
                  </w:r>
                  <w:r w:rsidR="001301D7">
                    <w:t xml:space="preserve"> update all documents</w:t>
                  </w:r>
                  <w:r>
                    <w:t xml:space="preserve"> </w:t>
                  </w:r>
                  <w:r w:rsidR="00162B8E">
                    <w:t>it will affect the other deliverables as well as the given time frame to the team would be getting longer.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34358" w:rsidP="008F4C3C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2605DB" w:rsidP="002605DB">
                  <w:pPr>
                    <w:spacing w:before="40" w:after="40"/>
                  </w:pPr>
                  <w:r>
                    <w:t>Submit all deliverables on time.</w:t>
                  </w:r>
                  <w:r w:rsidR="0056035A">
                    <w:t xml:space="preserve">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110629" w:rsidP="00D6695C">
                  <w:r>
                    <w:t>Finalized Final Document</w:t>
                  </w:r>
                  <w:bookmarkStart w:id="22" w:name="_GoBack"/>
                  <w:bookmarkEnd w:id="22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6F45BD" w:rsidP="006F45BD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2281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Pr="00A2281E" w:rsidRDefault="00160B81" w:rsidP="00160B81">
      <w:pPr>
        <w:spacing w:before="240"/>
        <w:rPr>
          <w:u w:val="single"/>
        </w:rPr>
      </w:pPr>
      <w:r>
        <w:rPr>
          <w:b/>
        </w:rPr>
        <w:t>Prepared</w:t>
      </w:r>
      <w:r w:rsidRPr="008E1BD5">
        <w:rPr>
          <w:b/>
        </w:rPr>
        <w:t xml:space="preserve"> by</w:t>
      </w:r>
      <w:r w:rsidR="00A2281E">
        <w:tab/>
      </w:r>
      <w:r w:rsidR="00A2281E">
        <w:rPr>
          <w:u w:val="single"/>
        </w:rPr>
        <w:tab/>
        <w:t>Magnaye, Corinne</w:t>
      </w:r>
      <w:r w:rsidR="00A2281E">
        <w:rPr>
          <w:u w:val="single"/>
        </w:rPr>
        <w:tab/>
      </w:r>
    </w:p>
    <w:p w:rsidR="008E1BD5" w:rsidRPr="00160B81" w:rsidRDefault="008E1BD5" w:rsidP="00A2281E">
      <w:pPr>
        <w:ind w:left="1440" w:firstLine="720"/>
      </w:pP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Pr="00A2281E" w:rsidRDefault="00160B81" w:rsidP="00160B81">
      <w:pPr>
        <w:spacing w:before="240"/>
        <w:rPr>
          <w:u w:val="single"/>
        </w:rPr>
      </w:pPr>
      <w:r w:rsidRPr="008E1BD5">
        <w:rPr>
          <w:b/>
        </w:rPr>
        <w:t>Approved by</w:t>
      </w:r>
      <w:r>
        <w:tab/>
      </w:r>
      <w:r w:rsidR="00A2281E">
        <w:rPr>
          <w:u w:val="single"/>
        </w:rPr>
        <w:tab/>
        <w:t>Ms. Maricel Naviamos</w:t>
      </w:r>
      <w:r w:rsidR="00A2281E">
        <w:rPr>
          <w:u w:val="single"/>
        </w:rPr>
        <w:tab/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2281E">
        <w:rPr>
          <w:rFonts w:cs="Arial"/>
        </w:rPr>
        <w:tab/>
      </w:r>
      <w:r>
        <w:rPr>
          <w:rFonts w:cs="Arial"/>
        </w:rPr>
        <w:t>Project Advisor</w:t>
      </w:r>
    </w:p>
    <w:p w:rsidR="00160B81" w:rsidRDefault="008E1BD5" w:rsidP="00A2281E">
      <w:pPr>
        <w:pStyle w:val="FieldText"/>
        <w:ind w:left="1440"/>
      </w:pPr>
      <w:r w:rsidRPr="00274E4F">
        <w:t>__________________________________</w:t>
      </w:r>
    </w:p>
    <w:p w:rsidR="003A1956" w:rsidRDefault="00A2281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160B81" w:rsidRPr="006F45BD" w:rsidRDefault="00E37DB8" w:rsidP="006F45B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6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Project Budget / Financial</w:t>
      </w:r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Document Guidelines</w:t>
      </w:r>
    </w:p>
    <w:p w:rsidR="00E42BE8" w:rsidRDefault="00E42BE8" w:rsidP="006F45BD">
      <w:pPr>
        <w:pStyle w:val="ListParagraph"/>
        <w:numPr>
          <w:ilvl w:val="0"/>
          <w:numId w:val="4"/>
        </w:numPr>
        <w:ind w:firstLine="0"/>
      </w:pPr>
      <w:r>
        <w:t>Issue Report</w:t>
      </w:r>
    </w:p>
    <w:p w:rsidR="00160B81" w:rsidRDefault="006F45BD" w:rsidP="006F45BD">
      <w:pPr>
        <w:pStyle w:val="ListParagraph"/>
        <w:numPr>
          <w:ilvl w:val="0"/>
          <w:numId w:val="4"/>
        </w:numPr>
        <w:ind w:firstLine="0"/>
      </w:pPr>
      <w:r>
        <w:t>Risk Management Report</w:t>
      </w:r>
    </w:p>
    <w:p w:rsidR="00277F23" w:rsidRDefault="00277F23" w:rsidP="006F45BD">
      <w:pPr>
        <w:pStyle w:val="ListParagraph"/>
        <w:numPr>
          <w:ilvl w:val="0"/>
          <w:numId w:val="4"/>
        </w:numPr>
        <w:ind w:firstLine="0"/>
      </w:pPr>
      <w:r>
        <w:t>Project Issue Management Status</w:t>
      </w:r>
    </w:p>
    <w:p w:rsidR="00277F23" w:rsidRPr="006F45BD" w:rsidRDefault="00277F23" w:rsidP="006F45BD">
      <w:pPr>
        <w:pStyle w:val="ListParagraph"/>
        <w:numPr>
          <w:ilvl w:val="0"/>
          <w:numId w:val="4"/>
        </w:numPr>
        <w:ind w:firstLine="0"/>
      </w:pPr>
      <w:r>
        <w:t>Issues and Description</w:t>
      </w:r>
    </w:p>
    <w:p w:rsidR="003A1956" w:rsidRDefault="00A2281E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28A" w:rsidRDefault="000F428A">
      <w:r>
        <w:separator/>
      </w:r>
    </w:p>
  </w:endnote>
  <w:endnote w:type="continuationSeparator" w:id="0">
    <w:p w:rsidR="000F428A" w:rsidRDefault="000F4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10629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2281E">
      <w:rPr>
        <w:noProof/>
        <w:sz w:val="18"/>
        <w:szCs w:val="18"/>
      </w:rPr>
      <w:t>1/6/2018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28A" w:rsidRDefault="000F428A">
      <w:r>
        <w:separator/>
      </w:r>
    </w:p>
  </w:footnote>
  <w:footnote w:type="continuationSeparator" w:id="0">
    <w:p w:rsidR="000F428A" w:rsidRDefault="000F4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49C0AB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BE66E9C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1244A9"/>
    <w:multiLevelType w:val="hybridMultilevel"/>
    <w:tmpl w:val="75C46918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CFB0877"/>
    <w:multiLevelType w:val="hybridMultilevel"/>
    <w:tmpl w:val="B5EE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93637BE"/>
    <w:multiLevelType w:val="hybridMultilevel"/>
    <w:tmpl w:val="6C628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1EA1"/>
    <w:multiLevelType w:val="hybridMultilevel"/>
    <w:tmpl w:val="8E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4A4143"/>
    <w:multiLevelType w:val="hybridMultilevel"/>
    <w:tmpl w:val="D300313E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6DFE697E"/>
    <w:multiLevelType w:val="hybridMultilevel"/>
    <w:tmpl w:val="149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5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  <w:num w:numId="13">
    <w:abstractNumId w:val="4"/>
  </w:num>
  <w:num w:numId="14">
    <w:abstractNumId w:val="7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0ECF"/>
    <w:rsid w:val="0003155D"/>
    <w:rsid w:val="00033DBD"/>
    <w:rsid w:val="0004461F"/>
    <w:rsid w:val="000472CA"/>
    <w:rsid w:val="000508DA"/>
    <w:rsid w:val="00051932"/>
    <w:rsid w:val="00054E75"/>
    <w:rsid w:val="000603E0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B5249"/>
    <w:rsid w:val="000C1586"/>
    <w:rsid w:val="000C30CC"/>
    <w:rsid w:val="000D40A2"/>
    <w:rsid w:val="000E2EEF"/>
    <w:rsid w:val="000F1BEC"/>
    <w:rsid w:val="000F428A"/>
    <w:rsid w:val="00100287"/>
    <w:rsid w:val="00110629"/>
    <w:rsid w:val="00112379"/>
    <w:rsid w:val="00116F0A"/>
    <w:rsid w:val="001206D4"/>
    <w:rsid w:val="001252A7"/>
    <w:rsid w:val="001301D7"/>
    <w:rsid w:val="001328A3"/>
    <w:rsid w:val="0013642E"/>
    <w:rsid w:val="001474A1"/>
    <w:rsid w:val="001569E8"/>
    <w:rsid w:val="00160B81"/>
    <w:rsid w:val="00162B8E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4EDA"/>
    <w:rsid w:val="00216E76"/>
    <w:rsid w:val="00220045"/>
    <w:rsid w:val="00244592"/>
    <w:rsid w:val="00251044"/>
    <w:rsid w:val="00256430"/>
    <w:rsid w:val="002605DB"/>
    <w:rsid w:val="0026441A"/>
    <w:rsid w:val="00265D51"/>
    <w:rsid w:val="00274E4F"/>
    <w:rsid w:val="002753D4"/>
    <w:rsid w:val="002772CF"/>
    <w:rsid w:val="00277F23"/>
    <w:rsid w:val="002903B1"/>
    <w:rsid w:val="0029501B"/>
    <w:rsid w:val="002A5AD1"/>
    <w:rsid w:val="002B4DB7"/>
    <w:rsid w:val="002B6BA1"/>
    <w:rsid w:val="002D1E13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04895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3595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1129"/>
    <w:rsid w:val="004F6761"/>
    <w:rsid w:val="00500E9A"/>
    <w:rsid w:val="00524BE7"/>
    <w:rsid w:val="005272F4"/>
    <w:rsid w:val="00534358"/>
    <w:rsid w:val="00534D52"/>
    <w:rsid w:val="0056035A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24AE"/>
    <w:rsid w:val="006240A1"/>
    <w:rsid w:val="00632632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6F45BD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667C9"/>
    <w:rsid w:val="0077250A"/>
    <w:rsid w:val="007770EA"/>
    <w:rsid w:val="00782686"/>
    <w:rsid w:val="007845AF"/>
    <w:rsid w:val="00785011"/>
    <w:rsid w:val="00796AE2"/>
    <w:rsid w:val="00796EB6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37D2"/>
    <w:rsid w:val="008E60A4"/>
    <w:rsid w:val="008E7A27"/>
    <w:rsid w:val="008F448A"/>
    <w:rsid w:val="008F4C3C"/>
    <w:rsid w:val="009000C3"/>
    <w:rsid w:val="00901100"/>
    <w:rsid w:val="00901624"/>
    <w:rsid w:val="00901F38"/>
    <w:rsid w:val="00902E07"/>
    <w:rsid w:val="00905F28"/>
    <w:rsid w:val="009079A4"/>
    <w:rsid w:val="00915335"/>
    <w:rsid w:val="00915408"/>
    <w:rsid w:val="00920B33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527"/>
    <w:rsid w:val="009B3C2F"/>
    <w:rsid w:val="009B3DEE"/>
    <w:rsid w:val="009E0B38"/>
    <w:rsid w:val="009F3A04"/>
    <w:rsid w:val="00A0099A"/>
    <w:rsid w:val="00A05014"/>
    <w:rsid w:val="00A10530"/>
    <w:rsid w:val="00A146AC"/>
    <w:rsid w:val="00A17E8B"/>
    <w:rsid w:val="00A2281E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E5707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16486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3703"/>
    <w:rsid w:val="00C76BAB"/>
    <w:rsid w:val="00C805B3"/>
    <w:rsid w:val="00CB3366"/>
    <w:rsid w:val="00CD4105"/>
    <w:rsid w:val="00CF6029"/>
    <w:rsid w:val="00D0286D"/>
    <w:rsid w:val="00D0658C"/>
    <w:rsid w:val="00D108C1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614D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2BE8"/>
    <w:rsid w:val="00E610A8"/>
    <w:rsid w:val="00E70D0D"/>
    <w:rsid w:val="00E742F9"/>
    <w:rsid w:val="00E76E99"/>
    <w:rsid w:val="00E80D5E"/>
    <w:rsid w:val="00E83AB9"/>
    <w:rsid w:val="00E9144B"/>
    <w:rsid w:val="00EA4F44"/>
    <w:rsid w:val="00EB69CF"/>
    <w:rsid w:val="00EC4E5B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805F2"/>
  <w15:docId w15:val="{4830AC3D-5622-46BD-B588-3FE7B506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3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7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Corinne Magnaye</cp:lastModifiedBy>
  <cp:revision>2</cp:revision>
  <cp:lastPrinted>2004-07-12T06:29:00Z</cp:lastPrinted>
  <dcterms:created xsi:type="dcterms:W3CDTF">2018-01-06T13:53:00Z</dcterms:created>
  <dcterms:modified xsi:type="dcterms:W3CDTF">2018-01-06T13:53:00Z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