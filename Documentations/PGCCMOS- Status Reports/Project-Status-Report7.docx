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  <w:tr w:rsidR="00C1648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C16486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C1648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D33E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D33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D33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D33E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D33E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D33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D33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404895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Management Plan</w:t>
      </w:r>
      <w:r w:rsidR="00162B8E">
        <w:rPr>
          <w:rFonts w:ascii="Arial" w:hAnsi="Arial" w:cs="Arial"/>
          <w:sz w:val="20"/>
          <w:szCs w:val="20"/>
        </w:rPr>
        <w:t xml:space="preserve"> 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62B8E" w:rsidP="009435EB">
            <w:pPr>
              <w:spacing w:before="40" w:after="40"/>
            </w:pPr>
            <w:r>
              <w:t>11/23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8E37D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11</w:t>
            </w:r>
            <w:r w:rsidR="00404895">
              <w:rPr>
                <w:b w:val="0"/>
              </w:rPr>
              <w:t>/09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404895">
              <w:rPr>
                <w:b w:val="0"/>
              </w:rPr>
              <w:t>11/13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162B8E">
              <w:rPr>
                <w:b w:val="0"/>
                <w:iCs/>
              </w:rPr>
              <w:t>the project/system doesn’t have a complete module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404895" w:rsidP="0056035A">
                  <w:r>
                    <w:rPr>
                      <w:rFonts w:cs="Arial"/>
                    </w:rPr>
                    <w:t>Change Management Plan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2B8E" w:rsidP="00811B77">
                  <w:pPr>
                    <w:spacing w:before="40" w:after="40"/>
                  </w:pPr>
                  <w:r>
                    <w:t>11</w:t>
                  </w:r>
                  <w:r w:rsidR="00404895">
                    <w:t>/13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40489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lastRenderedPageBreak/>
                    <w:t>Change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162B8E" w:rsidP="00811B77">
                  <w:pPr>
                    <w:spacing w:before="40" w:after="40"/>
                  </w:pPr>
                  <w:r>
                    <w:t>11</w:t>
                  </w:r>
                  <w:r w:rsidR="00404895">
                    <w:t>/13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404895">
                    <w:rPr>
                      <w:rFonts w:cs="Arial"/>
                    </w:rPr>
                    <w:t>Change Management Plan</w:t>
                  </w:r>
                  <w:r w:rsidR="00404895">
                    <w:t xml:space="preserve">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  <w:bookmarkStart w:id="22" w:name="_GoBack"/>
                  <w:bookmarkEnd w:id="22"/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1301D7" w:rsidP="00D6695C">
                  <w:r>
                    <w:t>Create a detailed transcript of the defense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E0" w:rsidRDefault="000D33E0">
      <w:r>
        <w:separator/>
      </w:r>
    </w:p>
  </w:endnote>
  <w:endnote w:type="continuationSeparator" w:id="0">
    <w:p w:rsidR="000D33E0" w:rsidRDefault="000D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04895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E0" w:rsidRDefault="000D33E0">
      <w:r>
        <w:separator/>
      </w:r>
    </w:p>
  </w:footnote>
  <w:footnote w:type="continuationSeparator" w:id="0">
    <w:p w:rsidR="000D33E0" w:rsidRDefault="000D3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33E0"/>
    <w:rsid w:val="000D40A2"/>
    <w:rsid w:val="000E2EEF"/>
    <w:rsid w:val="000F1BEC"/>
    <w:rsid w:val="00100287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48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24AE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16486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2018-01-06T13:45:00Z</dcterms:created>
  <dcterms:modified xsi:type="dcterms:W3CDTF">2018-01-06T13:45:00Z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