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6224A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(Deployment, Component, State Transition, Timing)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(Package, Class Package, Data Package, Use Case Package, Composite Structure, Interaction Overview) created</w:t>
            </w:r>
          </w:p>
        </w:tc>
      </w:tr>
      <w:tr w:rsidR="00020E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020E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Vision and Scope created</w:t>
            </w:r>
          </w:p>
        </w:tc>
      </w:tr>
      <w:tr w:rsidR="00AE570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1.3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AE570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WBS, Gantt Chart and Activity created</w:t>
            </w:r>
          </w:p>
        </w:tc>
      </w:tr>
      <w:tr w:rsidR="00E42BE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42BE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>
              <w:rPr>
                <w:rFonts w:cs="Arial"/>
                <w:sz w:val="20"/>
              </w:rPr>
              <w:t>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Specification</w:t>
            </w:r>
          </w:p>
        </w:tc>
      </w:tr>
      <w:tr w:rsidR="008E37D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8E37D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Detailed Transcripts of Defense</w:t>
            </w:r>
          </w:p>
        </w:tc>
      </w:tr>
      <w:tr w:rsidR="00C1648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C16486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C1648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Management Plan</w:t>
            </w:r>
          </w:p>
        </w:tc>
      </w:tr>
      <w:tr w:rsidR="0063263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63263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Risk Management Plan</w:t>
            </w:r>
          </w:p>
        </w:tc>
      </w:tr>
    </w:tbl>
    <w:p w:rsidR="007845AF" w:rsidRDefault="007845AF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Pr="00BE141E" w:rsidRDefault="00AE5707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73A6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73A6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73A6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73A6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73A6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73A6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73A6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20ECF" w:rsidRDefault="00632632" w:rsidP="00020ECF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Risk</w:t>
      </w:r>
      <w:r w:rsidR="00404895">
        <w:rPr>
          <w:rFonts w:ascii="Arial" w:hAnsi="Arial" w:cs="Arial"/>
          <w:sz w:val="20"/>
          <w:szCs w:val="20"/>
        </w:rPr>
        <w:t xml:space="preserve"> Management Plan</w:t>
      </w:r>
      <w:r w:rsidR="00162B8E">
        <w:rPr>
          <w:rFonts w:ascii="Arial" w:hAnsi="Arial" w:cs="Arial"/>
          <w:sz w:val="20"/>
          <w:szCs w:val="20"/>
        </w:rPr>
        <w:t xml:space="preserve"> created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162B8E" w:rsidRDefault="00162B8E" w:rsidP="00162B8E"/>
    <w:p w:rsidR="00162B8E" w:rsidRPr="00162B8E" w:rsidRDefault="00162B8E" w:rsidP="00162B8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162B8E" w:rsidP="009435EB">
            <w:pPr>
              <w:spacing w:before="40" w:after="40"/>
            </w:pPr>
            <w:r>
              <w:t>11/23</w:t>
            </w:r>
            <w:r w:rsidR="002D1E13">
              <w:t>/</w:t>
            </w:r>
            <w:r w:rsidR="00796EB6">
              <w:t>20</w:t>
            </w:r>
            <w:r w:rsidR="002D1E13"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8E37D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11</w:t>
            </w:r>
            <w:r w:rsidR="00404895">
              <w:rPr>
                <w:b w:val="0"/>
              </w:rPr>
              <w:t>/</w:t>
            </w:r>
            <w:r w:rsidR="00632632">
              <w:rPr>
                <w:b w:val="0"/>
              </w:rPr>
              <w:t>16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  <w:r w:rsidR="002D1E1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404895">
              <w:rPr>
                <w:b w:val="0"/>
              </w:rPr>
              <w:t>11</w:t>
            </w:r>
            <w:r w:rsidR="00632632">
              <w:rPr>
                <w:b w:val="0"/>
              </w:rPr>
              <w:t>/20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62B8E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>As of now,</w:t>
            </w:r>
            <w:r w:rsidR="0056035A">
              <w:rPr>
                <w:b w:val="0"/>
                <w:iCs/>
              </w:rPr>
              <w:t xml:space="preserve"> </w:t>
            </w:r>
            <w:r w:rsidR="00162B8E">
              <w:rPr>
                <w:b w:val="0"/>
                <w:iCs/>
              </w:rPr>
              <w:t>the project/system doesn’t have a complete module</w:t>
            </w:r>
          </w:p>
          <w:p w:rsidR="00162B8E" w:rsidRPr="00C13EAB" w:rsidRDefault="00162B8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6035A" w:rsidRPr="00C13EAB" w:rsidRDefault="00632632" w:rsidP="0056035A">
                  <w:r>
                    <w:rPr>
                      <w:rFonts w:cs="Arial"/>
                    </w:rPr>
                    <w:t>Risk Management Plan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2B8E" w:rsidP="00811B77">
                  <w:pPr>
                    <w:spacing w:before="40" w:after="40"/>
                  </w:pPr>
                  <w:r>
                    <w:t>11</w:t>
                  </w:r>
                  <w:r w:rsidR="00404895">
                    <w:t>/</w:t>
                  </w:r>
                  <w:r w:rsidR="00632632">
                    <w:t>20</w:t>
                  </w:r>
                  <w:r w:rsidR="00D108C1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6035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6035A" w:rsidRDefault="0063263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lastRenderedPageBreak/>
                    <w:t>Risk</w:t>
                  </w:r>
                  <w:r w:rsidR="00404895">
                    <w:rPr>
                      <w:rFonts w:cs="Arial"/>
                    </w:rPr>
                    <w:t xml:space="preserve">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56035A" w:rsidRDefault="00162B8E" w:rsidP="00811B77">
                  <w:pPr>
                    <w:spacing w:before="40" w:after="40"/>
                  </w:pPr>
                  <w:r>
                    <w:t>11</w:t>
                  </w:r>
                  <w:r w:rsidR="00404895">
                    <w:t>/</w:t>
                  </w:r>
                  <w:r w:rsidR="00632632">
                    <w:t>20</w:t>
                  </w:r>
                  <w:r w:rsidR="0056035A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6035A" w:rsidRDefault="00162B8E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6035A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108C1" w:rsidRDefault="0056035A" w:rsidP="0056035A">
                  <w:r>
                    <w:t xml:space="preserve">If </w:t>
                  </w:r>
                  <w:r w:rsidR="00E42BE8">
                    <w:t xml:space="preserve">the </w:t>
                  </w:r>
                  <w:r w:rsidR="00632632">
                    <w:rPr>
                      <w:rFonts w:cs="Arial"/>
                    </w:rPr>
                    <w:t>Risk</w:t>
                  </w:r>
                  <w:r w:rsidR="00404895">
                    <w:rPr>
                      <w:rFonts w:cs="Arial"/>
                    </w:rPr>
                    <w:t xml:space="preserve"> Management Plan</w:t>
                  </w:r>
                  <w:r w:rsidR="00404895">
                    <w:t xml:space="preserve"> </w:t>
                  </w:r>
                  <w:r w:rsidR="00162B8E">
                    <w:t>was not created as well as submitted, it will be added to the deliverable for the next milestones. And it will allocate time that can cause project development delayed.</w:t>
                  </w:r>
                </w:p>
                <w:p w:rsidR="00D108C1" w:rsidRPr="00D6695C" w:rsidRDefault="00D108C1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6035A" w:rsidP="00915335">
                  <w:pPr>
                    <w:spacing w:before="40" w:after="40"/>
                  </w:pPr>
                  <w:r>
                    <w:t>If the team did not</w:t>
                  </w:r>
                  <w:r w:rsidR="001301D7">
                    <w:t xml:space="preserve"> update all documents</w:t>
                  </w:r>
                  <w:r>
                    <w:t xml:space="preserve"> </w:t>
                  </w:r>
                  <w:r w:rsidR="00162B8E">
                    <w:t>it will affect the other deliverables as well as the given time frame to the team would be getting longer.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8F4C3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  <w:r w:rsidR="0056035A">
                    <w:t xml:space="preserve">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632632" w:rsidP="00D6695C">
                  <w:r>
                    <w:t>Create Quality Plan Documents</w:t>
                  </w:r>
                  <w:bookmarkStart w:id="22" w:name="_GoBack"/>
                  <w:bookmarkEnd w:id="2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>Ms. Maricel Naviamos</w:t>
      </w:r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6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E42BE8" w:rsidRDefault="00E42BE8" w:rsidP="006F45BD">
      <w:pPr>
        <w:pStyle w:val="ListParagraph"/>
        <w:numPr>
          <w:ilvl w:val="0"/>
          <w:numId w:val="4"/>
        </w:numPr>
        <w:ind w:firstLine="0"/>
      </w:pPr>
      <w:r>
        <w:t>Issue Report</w:t>
      </w:r>
    </w:p>
    <w:p w:rsidR="00160B81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Project Issue Management Status</w:t>
      </w:r>
    </w:p>
    <w:p w:rsidR="00277F23" w:rsidRPr="006F45BD" w:rsidRDefault="00277F23" w:rsidP="006F45BD">
      <w:pPr>
        <w:pStyle w:val="ListParagraph"/>
        <w:numPr>
          <w:ilvl w:val="0"/>
          <w:numId w:val="4"/>
        </w:numPr>
        <w:ind w:firstLine="0"/>
      </w:pPr>
      <w:r>
        <w:t>Issues and Description</w:t>
      </w:r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A68" w:rsidRDefault="00973A68">
      <w:r>
        <w:separator/>
      </w:r>
    </w:p>
  </w:endnote>
  <w:endnote w:type="continuationSeparator" w:id="0">
    <w:p w:rsidR="00973A68" w:rsidRDefault="0097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32632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A68" w:rsidRDefault="00973A68">
      <w:r>
        <w:separator/>
      </w:r>
    </w:p>
  </w:footnote>
  <w:footnote w:type="continuationSeparator" w:id="0">
    <w:p w:rsidR="00973A68" w:rsidRDefault="00973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9C0A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BE66E9C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1244A9"/>
    <w:multiLevelType w:val="hybridMultilevel"/>
    <w:tmpl w:val="75C46918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CFB0877"/>
    <w:multiLevelType w:val="hybridMultilevel"/>
    <w:tmpl w:val="B5EE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1EA1"/>
    <w:multiLevelType w:val="hybridMultilevel"/>
    <w:tmpl w:val="8E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0ECF"/>
    <w:rsid w:val="0003155D"/>
    <w:rsid w:val="00033DBD"/>
    <w:rsid w:val="0004461F"/>
    <w:rsid w:val="000472CA"/>
    <w:rsid w:val="000508DA"/>
    <w:rsid w:val="00051932"/>
    <w:rsid w:val="00054E75"/>
    <w:rsid w:val="000603E0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01D7"/>
    <w:rsid w:val="001328A3"/>
    <w:rsid w:val="0013642E"/>
    <w:rsid w:val="001474A1"/>
    <w:rsid w:val="001569E8"/>
    <w:rsid w:val="00160B81"/>
    <w:rsid w:val="00162B8E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4EDA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77F23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4895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6761"/>
    <w:rsid w:val="00500E9A"/>
    <w:rsid w:val="00524BE7"/>
    <w:rsid w:val="005272F4"/>
    <w:rsid w:val="00534358"/>
    <w:rsid w:val="00534D52"/>
    <w:rsid w:val="0056035A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24AE"/>
    <w:rsid w:val="006240A1"/>
    <w:rsid w:val="00632632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37D2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3A68"/>
    <w:rsid w:val="009767AE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E5707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16486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805B3"/>
    <w:rsid w:val="00CB3366"/>
    <w:rsid w:val="00CD4105"/>
    <w:rsid w:val="00CF6029"/>
    <w:rsid w:val="00D0286D"/>
    <w:rsid w:val="00D0658C"/>
    <w:rsid w:val="00D108C1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2BE8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7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2018-01-06T13:50:00Z</dcterms:created>
  <dcterms:modified xsi:type="dcterms:W3CDTF">2018-01-06T13:50:00Z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