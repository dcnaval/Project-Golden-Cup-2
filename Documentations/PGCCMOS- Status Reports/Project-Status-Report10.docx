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  <w:tr w:rsidR="00C1648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C16486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C1648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</w:tc>
      </w:tr>
      <w:tr w:rsidR="0063263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32632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63263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Risk Management Plan</w:t>
            </w:r>
          </w:p>
        </w:tc>
      </w:tr>
      <w:tr w:rsidR="00E610A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610A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Management Plan</w:t>
            </w:r>
          </w:p>
        </w:tc>
      </w:tr>
      <w:tr w:rsidR="00DE4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E4D9B" w:rsidRDefault="005C41B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12/04/2017</w:t>
            </w:r>
          </w:p>
        </w:tc>
        <w:tc>
          <w:tcPr>
            <w:tcW w:w="198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DE4D9B" w:rsidRDefault="005C41B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5C41B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C41B2" w:rsidRDefault="005C41B2" w:rsidP="005C41B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</w:tcPr>
          <w:p w:rsidR="005C41B2" w:rsidRDefault="005C41B2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12/04/2017</w:t>
            </w:r>
          </w:p>
        </w:tc>
        <w:tc>
          <w:tcPr>
            <w:tcW w:w="1980" w:type="dxa"/>
          </w:tcPr>
          <w:p w:rsidR="005C41B2" w:rsidRDefault="005C41B2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5C41B2" w:rsidRDefault="004F0EFE" w:rsidP="005C41B2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Project Documentation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10E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10E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B10E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B10E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10E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AB10E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AB10E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4F0EFE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</w:rPr>
        <w:t>Revised Project Documentation</w:t>
      </w:r>
      <w:r w:rsidR="00E610A8" w:rsidRPr="00E610A8">
        <w:rPr>
          <w:rFonts w:ascii="Arial" w:hAnsi="Arial" w:cs="Arial"/>
          <w:sz w:val="16"/>
          <w:szCs w:val="20"/>
        </w:rPr>
        <w:t xml:space="preserve"> </w:t>
      </w:r>
      <w:r w:rsidR="00162B8E">
        <w:rPr>
          <w:rFonts w:ascii="Arial" w:hAnsi="Arial" w:cs="Arial"/>
          <w:sz w:val="20"/>
          <w:szCs w:val="20"/>
        </w:rPr>
        <w:t>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4F0EFE" w:rsidP="009435EB">
            <w:pPr>
              <w:spacing w:before="40" w:after="40"/>
            </w:pPr>
            <w:r>
              <w:t>12/01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8E37D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11</w:t>
            </w:r>
            <w:r w:rsidR="00404895">
              <w:rPr>
                <w:b w:val="0"/>
              </w:rPr>
              <w:t>/</w:t>
            </w:r>
            <w:r w:rsidR="004F0EFE">
              <w:rPr>
                <w:b w:val="0"/>
              </w:rPr>
              <w:t>30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4F0EFE">
              <w:rPr>
                <w:b w:val="0"/>
              </w:rPr>
              <w:t>12/04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162B8E">
              <w:rPr>
                <w:b w:val="0"/>
                <w:iCs/>
              </w:rPr>
              <w:t>the project/system doesn’t have a complete module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4F0EFE" w:rsidP="0056035A">
                  <w:r>
                    <w:rPr>
                      <w:rFonts w:cs="Arial"/>
                    </w:rPr>
                    <w:t>Revised Project Documentation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F0EFE" w:rsidP="00811B77">
                  <w:pPr>
                    <w:spacing w:before="40" w:after="40"/>
                  </w:pPr>
                  <w:r>
                    <w:t>12</w:t>
                  </w:r>
                  <w:r w:rsidR="00404895">
                    <w:t>/</w:t>
                  </w:r>
                  <w:r>
                    <w:t>04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4F0EFE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lastRenderedPageBreak/>
                    <w:t>Revised Project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4F0EFE" w:rsidP="00811B77">
                  <w:pPr>
                    <w:spacing w:before="40" w:after="40"/>
                  </w:pPr>
                  <w:r>
                    <w:t>12</w:t>
                  </w:r>
                  <w:r w:rsidR="00404895">
                    <w:t>/</w:t>
                  </w:r>
                  <w:r>
                    <w:t>04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4F0EFE">
                    <w:rPr>
                      <w:rFonts w:cs="Arial"/>
                    </w:rPr>
                    <w:t>Revised Project Documentation</w:t>
                  </w:r>
                  <w:r w:rsidR="004F0EFE">
                    <w:t xml:space="preserve">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F0EFE" w:rsidP="00D6695C">
                  <w:r>
                    <w:t>Update Wiki and Github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0E8" w:rsidRDefault="00AB10E8">
      <w:r>
        <w:separator/>
      </w:r>
    </w:p>
  </w:endnote>
  <w:endnote w:type="continuationSeparator" w:id="0">
    <w:p w:rsidR="00AB10E8" w:rsidRDefault="00AB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F0EFE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0E8" w:rsidRDefault="00AB10E8">
      <w:r>
        <w:separator/>
      </w:r>
    </w:p>
  </w:footnote>
  <w:footnote w:type="continuationSeparator" w:id="0">
    <w:p w:rsidR="00AB10E8" w:rsidRDefault="00AB1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0629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48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0EFE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41B2"/>
    <w:rsid w:val="005C6B99"/>
    <w:rsid w:val="005D00AA"/>
    <w:rsid w:val="005F7092"/>
    <w:rsid w:val="005F7DD6"/>
    <w:rsid w:val="00606E33"/>
    <w:rsid w:val="00621C6B"/>
    <w:rsid w:val="006224AE"/>
    <w:rsid w:val="006240A1"/>
    <w:rsid w:val="00632632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0E8"/>
    <w:rsid w:val="00AB1D59"/>
    <w:rsid w:val="00AC1680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16486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7748A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4D9B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610A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2018-01-06T14:36:00Z</dcterms:created>
  <dcterms:modified xsi:type="dcterms:W3CDTF">2018-01-06T14:36:00Z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